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160"/>
        <w:gridCol w:w="7560"/>
      </w:tblGrid>
      <w:tr w:rsidR="00927723" w:rsidTr="4D0AEFEF" w14:paraId="6748F1FB" w14:textId="77777777">
        <w:tc>
          <w:tcPr>
            <w:tcW w:w="2160" w:type="dxa"/>
            <w:tcMar/>
          </w:tcPr>
          <w:p w:rsidR="00927723" w:rsidP="002E005D" w:rsidRDefault="00927723" w14:paraId="2DBC5AD5" w14:textId="77777777">
            <w:pPr>
              <w:spacing w:line="240" w:lineRule="auto"/>
            </w:pPr>
          </w:p>
        </w:tc>
        <w:tc>
          <w:tcPr>
            <w:tcW w:w="7560" w:type="dxa"/>
            <w:tcMar>
              <w:bottom w:w="576" w:type="dxa"/>
            </w:tcMar>
          </w:tcPr>
          <w:p w:rsidRPr="002F51AC" w:rsidR="00C01B40" w:rsidP="00F132C7" w:rsidRDefault="00C01B40" w14:paraId="03CC4C33" w14:textId="77777777">
            <w:pPr>
              <w:pStyle w:val="Title"/>
              <w:rPr>
                <w:sz w:val="32"/>
                <w:szCs w:val="36"/>
              </w:rPr>
            </w:pPr>
            <w:r w:rsidRPr="002F51AC">
              <w:rPr>
                <w:sz w:val="32"/>
                <w:szCs w:val="36"/>
              </w:rPr>
              <w:t xml:space="preserve">Resume for </w:t>
            </w:r>
          </w:p>
          <w:p w:rsidRPr="002F51AC" w:rsidR="00F132C7" w:rsidP="00F132C7" w:rsidRDefault="00BE1344" w14:paraId="2DF5579A" w14:textId="1CEFA27F">
            <w:pPr>
              <w:pStyle w:val="Title"/>
              <w:rPr>
                <w:rFonts w:ascii="Arial Black" w:hAnsi="Arial Black"/>
                <w:sz w:val="44"/>
              </w:rPr>
            </w:pPr>
            <w:r w:rsidRPr="002F51AC">
              <w:rPr>
                <w:rFonts w:ascii="Arial Black" w:hAnsi="Arial Black"/>
                <w:sz w:val="44"/>
              </w:rPr>
              <w:t>chen pin leong</w:t>
            </w:r>
            <w:r w:rsidRPr="002F51AC" w:rsidR="00481808">
              <w:rPr>
                <w:rFonts w:ascii="Arial Black" w:hAnsi="Arial Black"/>
                <w:sz w:val="44"/>
              </w:rPr>
              <w:t xml:space="preserve"> (Patrick)</w:t>
            </w:r>
          </w:p>
          <w:p w:rsidR="00BD2A61" w:rsidP="0701755B" w:rsidRDefault="00BD2A61" w14:paraId="382E6798" w14:textId="1A516AEF">
            <w:pPr>
              <w:pStyle w:val="Normal"/>
            </w:pPr>
            <w:r w:rsidR="0701755B">
              <w:rPr/>
              <w:t xml:space="preserve">Unit 2/61 Westerham street, </w:t>
            </w:r>
            <w:proofErr w:type="spellStart"/>
            <w:r w:rsidR="0701755B">
              <w:rPr/>
              <w:t>Taringa</w:t>
            </w:r>
            <w:proofErr w:type="spellEnd"/>
            <w:r w:rsidR="0701755B">
              <w:rPr/>
              <w:t xml:space="preserve"> 4068 </w:t>
            </w:r>
            <w:hyperlink r:id="R3fe01e68e08c4202">
              <w:r w:rsidRPr="0701755B" w:rsidR="0701755B">
                <w:rPr>
                  <w:rStyle w:val="Hyperlink"/>
                </w:rPr>
                <w:t>|  Patrickleongcp@gmail.com  |  0466584245</w:t>
              </w:r>
            </w:hyperlink>
            <w:r w:rsidR="0701755B">
              <w:rPr/>
              <w:t xml:space="preserve"> | </w:t>
            </w:r>
            <w:hyperlink r:id="R5cdfd06ea6bd42e6">
              <w:r w:rsidRPr="0701755B" w:rsidR="0701755B">
                <w:rPr>
                  <w:rStyle w:val="Hyperlink"/>
                </w:rPr>
                <w:t>https://github.com/leongcp93</w:t>
              </w:r>
            </w:hyperlink>
            <w:r w:rsidR="0701755B">
              <w:rPr/>
              <w:t xml:space="preserve">  (Git</w:t>
            </w:r>
            <w:r w:rsidR="0701755B">
              <w:rPr/>
              <w:t>H</w:t>
            </w:r>
            <w:r w:rsidR="0701755B">
              <w:rPr/>
              <w:t>ub link)</w:t>
            </w:r>
          </w:p>
        </w:tc>
      </w:tr>
      <w:tr w:rsidR="00927723" w:rsidTr="4D0AEFEF" w14:paraId="14A62969" w14:textId="77777777">
        <w:tc>
          <w:tcPr>
            <w:tcW w:w="2160" w:type="dxa"/>
            <w:tcMar/>
          </w:tcPr>
          <w:p w:rsidR="00927723" w:rsidP="002E005D" w:rsidRDefault="009B4301" w14:paraId="74781A20" w14:textId="2713BD7C">
            <w:pPr>
              <w:pStyle w:val="Heading1"/>
            </w:pPr>
            <w:r>
              <w:t>about myself</w:t>
            </w:r>
          </w:p>
        </w:tc>
        <w:tc>
          <w:tcPr>
            <w:tcW w:w="7560" w:type="dxa"/>
            <w:tcMar/>
          </w:tcPr>
          <w:p w:rsidR="002401FE" w:rsidP="00562640" w:rsidRDefault="009B4301" w14:paraId="3E8F25B3" w14:noSpellErr="1" w14:textId="31A3643D">
            <w:r w:rsidR="0701755B">
              <w:rPr/>
              <w:t>I am a person who strives to learn and seeks to gain new experiences</w:t>
            </w:r>
            <w:r w:rsidR="0701755B">
              <w:rPr/>
              <w:t xml:space="preserve"> and</w:t>
            </w:r>
            <w:r w:rsidR="0701755B">
              <w:rPr/>
              <w:t xml:space="preserve"> graduated from Queensland University of Technology’s. I seek challenges to improve myself in different areas of my life and I am a team player </w:t>
            </w:r>
            <w:r w:rsidRPr="0701755B" w:rsidR="0701755B">
              <w:rPr>
                <w:color w:val="000000" w:themeColor="text1" w:themeTint="FF" w:themeShade="FF"/>
              </w:rPr>
              <w:t>who</w:t>
            </w:r>
            <w:r w:rsidR="0701755B">
              <w:rPr/>
              <w:t xml:space="preserve"> possesses effective communication skills, decision-making </w:t>
            </w:r>
            <w:r w:rsidRPr="0701755B" w:rsidR="0701755B">
              <w:rPr>
                <w:color w:val="000000" w:themeColor="text1" w:themeTint="FF" w:themeShade="FF"/>
              </w:rPr>
              <w:t>and</w:t>
            </w:r>
            <w:r w:rsidRPr="0701755B" w:rsidR="0701755B">
              <w:rPr>
                <w:color w:val="FF0000"/>
              </w:rPr>
              <w:t xml:space="preserve"> </w:t>
            </w:r>
            <w:r w:rsidR="0701755B">
              <w:rPr/>
              <w:t xml:space="preserve">critical thinking skills as well as self-management skills.   </w:t>
            </w:r>
          </w:p>
        </w:tc>
        <w:bookmarkStart w:name="_GoBack" w:id="0"/>
        <w:bookmarkEnd w:id="0"/>
      </w:tr>
      <w:tr w:rsidR="00497265" w:rsidTr="4D0AEFEF" w14:paraId="4AFC83EC" w14:textId="77777777">
        <w:tc>
          <w:tcPr>
            <w:tcW w:w="2160" w:type="dxa"/>
            <w:tcMar/>
          </w:tcPr>
          <w:p w:rsidR="00497265" w:rsidP="002E005D" w:rsidRDefault="00497265" w14:paraId="1D4C6814" w14:noSpellErr="1" w14:textId="4A628373">
            <w:pPr>
              <w:pStyle w:val="Heading1"/>
            </w:pPr>
          </w:p>
        </w:tc>
        <w:tc>
          <w:tcPr>
            <w:tcW w:w="7560" w:type="dxa"/>
            <w:tcMar/>
          </w:tcPr>
          <w:p w:rsidR="00497265" w:rsidP="00562640" w:rsidRDefault="00497265" w14:paraId="17419BA3" w14:noSpellErr="1" w14:textId="3D0E0615"/>
        </w:tc>
      </w:tr>
      <w:tr w:rsidR="00927723" w:rsidTr="4D0AEFEF" w14:paraId="36F803A7" w14:textId="77777777">
        <w:tc>
          <w:tcPr>
            <w:tcW w:w="2160" w:type="dxa"/>
            <w:tcMar/>
          </w:tcPr>
          <w:p w:rsidR="00927723" w:rsidP="002E005D" w:rsidRDefault="00927723" w14:paraId="05D5AFC9" w14:textId="069AB504">
            <w:pPr>
              <w:pStyle w:val="Heading1"/>
            </w:pPr>
            <w:r>
              <w:t>Education</w:t>
            </w:r>
            <w:r w:rsidR="00F31C06">
              <w:t xml:space="preserve"> &amp; Qualifications</w:t>
            </w:r>
          </w:p>
        </w:tc>
        <w:tc>
          <w:tcPr>
            <w:tcW w:w="7560" w:type="dxa"/>
            <w:tcMar/>
          </w:tcPr>
          <w:p w:rsidR="002F51AC" w:rsidP="002E005D" w:rsidRDefault="00BE1344" w14:paraId="4CB77409" w14:textId="77777777">
            <w:pPr>
              <w:pStyle w:val="Heading2"/>
            </w:pPr>
            <w:r>
              <w:rPr>
                <w:rStyle w:val="Strong"/>
              </w:rPr>
              <w:t>Q</w:t>
            </w:r>
            <w:r w:rsidR="002F51AC">
              <w:rPr>
                <w:rStyle w:val="Strong"/>
              </w:rPr>
              <w:t xml:space="preserve">ueensland University of </w:t>
            </w:r>
            <w:r>
              <w:rPr>
                <w:rStyle w:val="Strong"/>
              </w:rPr>
              <w:t>T</w:t>
            </w:r>
            <w:r w:rsidR="002F51AC">
              <w:rPr>
                <w:rStyle w:val="Strong"/>
              </w:rPr>
              <w:t>echnology</w:t>
            </w:r>
            <w:r w:rsidR="002F51AC">
              <w:t>,</w:t>
            </w:r>
          </w:p>
          <w:p w:rsidR="00927723" w:rsidP="002E005D" w:rsidRDefault="00BE1344" w14:paraId="71C5730E" w14:textId="34EB58E8">
            <w:pPr>
              <w:pStyle w:val="Heading2"/>
            </w:pPr>
            <w:r>
              <w:t>Garden points</w:t>
            </w:r>
            <w:r w:rsidR="007C59C8">
              <w:t xml:space="preserve"> (</w:t>
            </w:r>
            <w:r w:rsidR="000A05A2">
              <w:t xml:space="preserve">Jul 2015 - dec </w:t>
            </w:r>
            <w:r w:rsidR="007C59C8">
              <w:t>2017)</w:t>
            </w:r>
          </w:p>
          <w:p w:rsidRPr="00A65719" w:rsidR="00A65719" w:rsidP="00A65719" w:rsidRDefault="00BE1344" w14:paraId="1B35F636" w14:textId="7D3D60FA">
            <w:pPr>
              <w:pStyle w:val="Heading3"/>
            </w:pPr>
            <w:r w:rsidR="37D5B08A">
              <w:rPr/>
              <w:t>Bachelor</w:t>
            </w:r>
            <w:r w:rsidR="37D5B08A">
              <w:rPr/>
              <w:t xml:space="preserve"> of Information technology: Majoring in computer science</w:t>
            </w:r>
          </w:p>
          <w:p w:rsidR="002B177E" w:rsidP="007C59C8" w:rsidRDefault="002B177E" w14:paraId="51B3FF4D" w14:textId="77777777">
            <w:pPr>
              <w:rPr>
                <w:b/>
              </w:rPr>
            </w:pPr>
          </w:p>
          <w:p w:rsidR="007C17DF" w:rsidP="007C59C8" w:rsidRDefault="007C59C8" w14:paraId="642A4A07" w14:textId="7DC1F92D">
            <w:r w:rsidRPr="30B4D690" w:rsidR="30B4D690">
              <w:rPr>
                <w:b w:val="1"/>
                <w:bCs w:val="1"/>
              </w:rPr>
              <w:t>INTI International College</w:t>
            </w:r>
            <w:r w:rsidR="30B4D690">
              <w:rPr/>
              <w:t xml:space="preserve">, </w:t>
            </w:r>
          </w:p>
          <w:p w:rsidR="007C17DF" w:rsidP="30B4D690" w:rsidRDefault="007C59C8" w14:paraId="7B144E76" w14:noSpellErr="1" w14:textId="0BC965E7">
            <w:pPr>
              <w:pStyle w:val="Normal"/>
            </w:pPr>
            <w:r w:rsidR="30B4D690">
              <w:rPr/>
              <w:t>Selangor SS15</w:t>
            </w:r>
            <w:r w:rsidR="30B4D690">
              <w:rPr/>
              <w:t xml:space="preserve">, </w:t>
            </w:r>
            <w:r w:rsidR="30B4D690">
              <w:rPr/>
              <w:t>Malaysia</w:t>
            </w:r>
            <w:r w:rsidR="30B4D690">
              <w:rPr/>
              <w:t xml:space="preserve"> </w:t>
            </w:r>
            <w:r w:rsidR="30B4D690">
              <w:rPr/>
              <w:t>(</w:t>
            </w:r>
            <w:r w:rsidR="30B4D690">
              <w:rPr/>
              <w:t>MAR 2011 - AUG 2014)</w:t>
            </w:r>
          </w:p>
          <w:p w:rsidR="30B4D690" w:rsidP="30B4D690" w:rsidRDefault="30B4D690" w14:noSpellErr="1" w14:paraId="513B4C11" w14:textId="02192AEA">
            <w:pPr>
              <w:pStyle w:val="Heading3"/>
            </w:pPr>
            <w:r w:rsidR="30B4D690">
              <w:rPr/>
              <w:t>Diploma in information and communication technology</w:t>
            </w:r>
          </w:p>
          <w:p w:rsidR="001C313C" w:rsidP="4D0AEFEF" w:rsidRDefault="00D83E02" w14:paraId="1249DEE0" w14:noSpellErr="1" w14:textId="09E08649">
            <w:pPr>
              <w:pStyle w:val="ListParagraph"/>
              <w:ind w:left="0"/>
            </w:pPr>
          </w:p>
        </w:tc>
      </w:tr>
      <w:tr w:rsidR="00C209C5" w:rsidTr="4D0AEFEF" w14:paraId="1AEFFDF7" w14:textId="77777777">
        <w:tc>
          <w:tcPr>
            <w:tcW w:w="2160" w:type="dxa"/>
            <w:tcMar/>
          </w:tcPr>
          <w:p w:rsidR="00C209C5" w:rsidP="002E005D" w:rsidRDefault="00C209C5" w14:paraId="7F9E9C02" w14:textId="1E7750C2">
            <w:pPr>
              <w:pStyle w:val="Heading1"/>
            </w:pPr>
            <w:r>
              <w:lastRenderedPageBreak/>
              <w:t>Professional experience</w:t>
            </w:r>
          </w:p>
        </w:tc>
        <w:tc>
          <w:tcPr>
            <w:tcW w:w="7560" w:type="dxa"/>
            <w:tcMar/>
          </w:tcPr>
          <w:p w:rsidR="30B4D690" w:rsidP="37D5B08A" w:rsidRDefault="30B4D690" w14:paraId="34B8030B" w14:noSpellErr="1" w14:textId="72289846">
            <w:pPr>
              <w:pStyle w:val="Heading2"/>
              <w:rPr>
                <w:rStyle w:val="Strong"/>
              </w:rPr>
            </w:pPr>
            <w:r w:rsidRPr="37D5B08A" w:rsidR="37D5B08A">
              <w:rPr>
                <w:rStyle w:val="Strong"/>
              </w:rPr>
              <w:t>Voluntary it supports (part-time: 18 hours/week)</w:t>
            </w:r>
          </w:p>
          <w:p w:rsidR="30B4D690" w:rsidP="30B4D690" w:rsidRDefault="30B4D690" w14:paraId="27DCC677" w14:textId="24D0C71A">
            <w:pPr>
              <w:pStyle w:val="Normal"/>
            </w:pPr>
            <w:proofErr w:type="spellStart"/>
            <w:r w:rsidR="30B4D690">
              <w:rPr/>
              <w:t>Unidus</w:t>
            </w:r>
            <w:proofErr w:type="spellEnd"/>
            <w:r w:rsidR="30B4D690">
              <w:rPr/>
              <w:t xml:space="preserve"> Community Center</w:t>
            </w:r>
          </w:p>
          <w:p w:rsidR="30B4D690" w:rsidP="30B4D690" w:rsidRDefault="30B4D690" w14:paraId="69566378" w14:textId="57288451">
            <w:pPr>
              <w:pStyle w:val="Normal"/>
            </w:pPr>
            <w:r w:rsidRPr="30B4D690" w:rsidR="30B4D690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US"/>
              </w:rPr>
              <w:t xml:space="preserve">204 Sherbrooke Rd, </w:t>
            </w:r>
            <w:proofErr w:type="spellStart"/>
            <w:r w:rsidRPr="30B4D690" w:rsidR="30B4D690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US"/>
              </w:rPr>
              <w:t>Willawong</w:t>
            </w:r>
            <w:proofErr w:type="spellEnd"/>
            <w:r w:rsidRPr="30B4D690" w:rsidR="30B4D690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US"/>
              </w:rPr>
              <w:t xml:space="preserve"> QLD 4110</w:t>
            </w:r>
          </w:p>
          <w:p w:rsidR="4D0AEFEF" w:rsidP="4D0AEFEF" w:rsidRDefault="4D0AEFEF" w14:noSpellErr="1" w14:paraId="2E47EAC3" w14:textId="58C9BE05">
            <w:pPr>
              <w:pStyle w:val="Normal"/>
            </w:pPr>
            <w:r w:rsidR="4D0AEFEF">
              <w:rPr/>
              <w:t xml:space="preserve">March 2018 – Current  </w:t>
            </w:r>
          </w:p>
          <w:p w:rsidRPr="00BF75AE" w:rsidR="009877E2" w:rsidP="0EF61D23" w:rsidRDefault="009877E2" w14:noSpellErr="1" w14:paraId="10544ADE" w14:textId="6BBB3F76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</w:p>
          <w:p w:rsidRPr="00BF75AE" w:rsidR="009877E2" w:rsidP="0EF61D23" w:rsidRDefault="009877E2" w14:noSpellErr="1" w14:paraId="15E07BC2" w14:textId="5A7AC027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</w:p>
          <w:p w:rsidRPr="00BF75AE" w:rsidR="009877E2" w:rsidP="4D0AEFEF" w:rsidRDefault="009877E2" w14:paraId="19EE7BBB" w14:noSpellErr="1" w14:textId="13530AF7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  <w:r w:rsidRPr="4D0AEFEF" w:rsidR="4D0AEFEF">
              <w:rPr>
                <w:b w:val="1"/>
                <w:bCs w:val="1"/>
                <w:u w:val="none"/>
              </w:rPr>
              <w:t>SFA IT SUPPORT (P</w:t>
            </w:r>
            <w:r w:rsidRPr="4D0AEFEF" w:rsidR="4D0AEFEF">
              <w:rPr>
                <w:b w:val="1"/>
                <w:bCs w:val="1"/>
                <w:u w:val="none"/>
              </w:rPr>
              <w:t>ART</w:t>
            </w:r>
            <w:r w:rsidRPr="4D0AEFEF" w:rsidR="4D0AEFEF">
              <w:rPr>
                <w:b w:val="1"/>
                <w:bCs w:val="1"/>
                <w:u w:val="none"/>
              </w:rPr>
              <w:t>-T</w:t>
            </w:r>
            <w:r w:rsidRPr="4D0AEFEF" w:rsidR="4D0AEFEF">
              <w:rPr>
                <w:b w:val="1"/>
                <w:bCs w:val="1"/>
                <w:u w:val="none"/>
              </w:rPr>
              <w:t>IME</w:t>
            </w:r>
            <w:r w:rsidRPr="4D0AEFEF" w:rsidR="4D0AEFEF">
              <w:rPr>
                <w:b w:val="1"/>
                <w:bCs w:val="1"/>
                <w:u w:val="none"/>
              </w:rPr>
              <w:t>: 15 HOURS/WEEK)</w:t>
            </w:r>
          </w:p>
          <w:p w:rsidRPr="00BF75AE" w:rsidR="009877E2" w:rsidP="4D0AEFEF" w:rsidRDefault="009877E2" w14:noSpellErr="1" w14:paraId="0FA8AB2F" w14:textId="67F593CF">
            <w:pPr>
              <w:pStyle w:val="ListParagraph"/>
              <w:ind w:left="0"/>
              <w:rPr>
                <w:b w:val="1"/>
                <w:bCs w:val="1"/>
                <w:u w:val="none"/>
              </w:rPr>
            </w:pPr>
            <w:r w:rsidR="4D0AEFEF">
              <w:rPr>
                <w:b w:val="0"/>
                <w:bCs w:val="0"/>
                <w:u w:val="none"/>
              </w:rPr>
              <w:t xml:space="preserve">July 2018 </w:t>
            </w:r>
            <w:r w:rsidR="4D0AEFEF">
              <w:rPr>
                <w:b w:val="0"/>
                <w:bCs w:val="0"/>
                <w:u w:val="none"/>
              </w:rPr>
              <w:t>–</w:t>
            </w:r>
            <w:r w:rsidR="4D0AEFEF">
              <w:rPr>
                <w:b w:val="0"/>
                <w:bCs w:val="0"/>
                <w:u w:val="none"/>
              </w:rPr>
              <w:t xml:space="preserve"> Current</w:t>
            </w:r>
          </w:p>
          <w:p w:rsidRPr="00BF75AE" w:rsidR="009877E2" w:rsidP="0EF61D23" w:rsidRDefault="009877E2" w14:noSpellErr="1" w14:paraId="6AE974C7" w14:textId="3A9A4DD3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</w:p>
          <w:p w:rsidRPr="00BF75AE" w:rsidR="009877E2" w:rsidP="4D0AEFEF" w:rsidRDefault="009877E2" w14:noSpellErr="1" w14:paraId="17033DE8" w14:textId="4ECF79FE">
            <w:pPr>
              <w:pStyle w:val="ListParagraph"/>
              <w:ind w:left="0"/>
              <w:rPr>
                <w:b w:val="1"/>
                <w:bCs w:val="1"/>
                <w:u w:val="none"/>
              </w:rPr>
            </w:pPr>
            <w:r w:rsidRPr="4D0AEFEF" w:rsidR="4D0AEFEF">
              <w:rPr>
                <w:b w:val="1"/>
                <w:bCs w:val="1"/>
                <w:u w:val="none"/>
              </w:rPr>
              <w:t>HACKATON EVENT UNEARTHED</w:t>
            </w:r>
          </w:p>
          <w:p w:rsidRPr="00BF75AE" w:rsidR="009877E2" w:rsidP="0EF61D23" w:rsidRDefault="009877E2" w14:paraId="02D405D2" w14:textId="7CBFD94A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D0AEFEF">
              <w:rPr>
                <w:b w:val="0"/>
                <w:bCs w:val="0"/>
                <w:u w:val="none"/>
              </w:rPr>
              <w:t>13-15 July 2018</w:t>
            </w:r>
          </w:p>
        </w:tc>
      </w:tr>
      <w:tr w:rsidR="0701755B" w:rsidTr="4D0AEFEF" w14:paraId="2C622410">
        <w:tc>
          <w:tcPr>
            <w:tcW w:w="2160" w:type="dxa"/>
            <w:tcMar/>
          </w:tcPr>
          <w:p w:rsidR="0701755B" w:rsidP="0701755B" w:rsidRDefault="0701755B" w14:noSpellErr="1" w14:paraId="624CB755" w14:textId="6EEADD55">
            <w:pPr>
              <w:pStyle w:val="Heading1"/>
            </w:pPr>
            <w:r w:rsidR="0701755B">
              <w:rPr/>
              <w:t>Projects</w:t>
            </w:r>
          </w:p>
        </w:tc>
        <w:tc>
          <w:tcPr>
            <w:tcW w:w="7560" w:type="dxa"/>
            <w:tcMar/>
          </w:tcPr>
          <w:p w:rsidR="0701755B" w:rsidP="0701755B" w:rsidRDefault="0701755B" w14:noSpellErr="1" w14:paraId="55CC5736" w14:textId="46DDE559">
            <w:pPr>
              <w:pStyle w:val="Heading2"/>
              <w:rPr>
                <w:rStyle w:val="Strong"/>
                <w:color w:val="auto"/>
              </w:rPr>
            </w:pPr>
            <w:r w:rsidRPr="32ADC4DF" w:rsidR="32ADC4DF">
              <w:rPr>
                <w:rStyle w:val="Strong"/>
                <w:color w:val="auto"/>
              </w:rPr>
              <w:t>Transport ministry</w:t>
            </w:r>
          </w:p>
          <w:p w:rsidR="32ADC4DF" w:rsidP="32ADC4DF" w:rsidRDefault="32ADC4DF" w14:noSpellErr="1" w14:paraId="6751FF09" w14:textId="7EED34BE">
            <w:pPr>
              <w:pStyle w:val="Normal"/>
            </w:pPr>
            <w:r w:rsidRPr="32ADC4DF" w:rsidR="32ADC4DF">
              <w:rPr>
                <w:b w:val="1"/>
                <w:bCs w:val="1"/>
              </w:rPr>
              <w:t>APRIL 2018 - CURRENT</w:t>
            </w:r>
          </w:p>
          <w:p w:rsidR="0701755B" w:rsidP="4D0AEFEF" w:rsidRDefault="0701755B" w14:noSpellErr="1" w14:paraId="11DD4E05" w14:textId="6782386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n-US"/>
              </w:rPr>
            </w:pPr>
            <w:r w:rsidRPr="4D0AEFEF" w:rsidR="4D0AEFEF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n-US"/>
              </w:rPr>
              <w:t>This project is use to manage students transport in HOPE church Brisbane. The framework used behind this project is Angular 6 with python as the backend.</w:t>
            </w:r>
          </w:p>
          <w:p w:rsidR="0701755B" w:rsidP="4D0AEFEF" w:rsidRDefault="0701755B" w14:noSpellErr="1" w14:paraId="1BB5AEF3" w14:textId="13DDF8C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0701755B" w:rsidP="4D0AEFEF" w:rsidRDefault="0701755B" w14:paraId="0B9BBE1F" w14:noSpellErr="1" w14:textId="4211640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n-US"/>
              </w:rPr>
            </w:pPr>
            <w:r w:rsidRPr="4D0AEFEF" w:rsidR="4D0AEFEF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n-US"/>
              </w:rPr>
              <w:t xml:space="preserve">Link: </w:t>
            </w:r>
            <w:hyperlink r:id="R9815ded30ba74df4">
              <w:r w:rsidRPr="4D0AEFEF" w:rsidR="4D0AEFEF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1"/>
                  <w:szCs w:val="21"/>
                  <w:lang w:val="en-US"/>
                </w:rPr>
                <w:t>https://github.com/leongcp93/trasnportMinistry/tree/newTransportMinistry</w:t>
              </w:r>
            </w:hyperlink>
            <w:r w:rsidRPr="4D0AEFEF" w:rsidR="4D0AEFEF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</w:p>
        </w:tc>
      </w:tr>
      <w:tr w:rsidR="00F3736C" w:rsidTr="4D0AEFEF" w14:paraId="6811D652" w14:textId="77777777">
        <w:tc>
          <w:tcPr>
            <w:tcW w:w="2160" w:type="dxa"/>
            <w:tcMar/>
          </w:tcPr>
          <w:p w:rsidR="00F3736C" w:rsidP="002E005D" w:rsidRDefault="00F3736C" w14:paraId="01CEE95C" w14:noSpellErr="1" w14:textId="73DDD402">
            <w:pPr>
              <w:pStyle w:val="Heading1"/>
            </w:pPr>
            <w:r w:rsidR="4D0AEFEF">
              <w:rPr/>
              <w:t>skills</w:t>
            </w:r>
          </w:p>
        </w:tc>
        <w:tc>
          <w:tcPr>
            <w:tcW w:w="7560" w:type="dxa"/>
            <w:shd w:val="clear" w:color="auto" w:fill="FFFFFF" w:themeFill="background1"/>
            <w:tcMar/>
          </w:tcPr>
          <w:p w:rsidR="00A03111" w:rsidP="00A03111" w:rsidRDefault="00A03111" w14:paraId="6228159C" w14:noSpellErr="1" w14:textId="5225B19A">
            <w:r w:rsidR="37D5B08A">
              <w:rPr/>
              <w:t>Web Development</w:t>
            </w:r>
            <w:r w:rsidR="37D5B08A">
              <w:rPr/>
              <w:t xml:space="preserve"> (Front-end)</w:t>
            </w:r>
            <w:r w:rsidR="37D5B08A">
              <w:rPr/>
              <w:t>:</w:t>
            </w:r>
          </w:p>
          <w:p w:rsidR="00A03111" w:rsidP="00A03111" w:rsidRDefault="007E232C" w14:paraId="36D1EEB2" w14:noSpellErr="1" w14:textId="75B5B51F">
            <w:pPr>
              <w:pStyle w:val="ListParagraph"/>
              <w:numPr>
                <w:ilvl w:val="0"/>
                <w:numId w:val="3"/>
              </w:numPr>
              <w:rPr/>
            </w:pPr>
            <w:r w:rsidR="0EF61D23">
              <w:rPr/>
              <w:t>HTML5/CSS3</w:t>
            </w:r>
            <w:r w:rsidR="0EF61D23">
              <w:rPr/>
              <w:t>/SCSS</w:t>
            </w:r>
            <w:r w:rsidR="0EF61D23">
              <w:rPr/>
              <w:t xml:space="preserve"> – 2 over years’ experience and knowledge in designing websites and most of the project would use to design website.</w:t>
            </w:r>
          </w:p>
          <w:p w:rsidR="007E232C" w:rsidP="00A03111" w:rsidRDefault="007E232C" w14:paraId="006AF01E" w14:noSpellErr="1" w14:textId="3D9F347C">
            <w:pPr>
              <w:pStyle w:val="ListParagraph"/>
              <w:numPr>
                <w:ilvl w:val="0"/>
                <w:numId w:val="3"/>
              </w:numPr>
              <w:rPr/>
            </w:pPr>
            <w:r w:rsidR="32ADC4DF">
              <w:rPr/>
              <w:t xml:space="preserve">AngularJS </w:t>
            </w:r>
            <w:r w:rsidR="32ADC4DF">
              <w:rPr/>
              <w:t>(Angular6)</w:t>
            </w:r>
            <w:r w:rsidR="32ADC4DF">
              <w:rPr/>
              <w:t xml:space="preserve"> </w:t>
            </w:r>
            <w:r w:rsidR="32ADC4DF">
              <w:rPr/>
              <w:t xml:space="preserve">– </w:t>
            </w:r>
            <w:r w:rsidR="32ADC4DF">
              <w:rPr/>
              <w:t>4</w:t>
            </w:r>
            <w:r w:rsidR="32ADC4DF">
              <w:rPr/>
              <w:t xml:space="preserve"> months</w:t>
            </w:r>
            <w:r w:rsidR="32ADC4DF">
              <w:rPr/>
              <w:t xml:space="preserve"> experience and knowledge </w:t>
            </w:r>
            <w:r w:rsidR="32ADC4DF">
              <w:rPr/>
              <w:t>by self-learning.</w:t>
            </w:r>
          </w:p>
          <w:p w:rsidR="007E232C" w:rsidP="00A03111" w:rsidRDefault="007E232C" w14:paraId="5E5FB822" w14:noSpellErr="1" w14:textId="42A273C6">
            <w:pPr>
              <w:pStyle w:val="ListParagraph"/>
              <w:numPr>
                <w:ilvl w:val="0"/>
                <w:numId w:val="3"/>
              </w:numPr>
              <w:rPr/>
            </w:pPr>
            <w:r w:rsidR="32ADC4DF">
              <w:rPr/>
              <w:t xml:space="preserve">NodeJS – </w:t>
            </w:r>
            <w:r w:rsidR="32ADC4DF">
              <w:rPr/>
              <w:t>4 months</w:t>
            </w:r>
            <w:r w:rsidR="32ADC4DF">
              <w:rPr/>
              <w:t xml:space="preserve"> experience and knowledge</w:t>
            </w:r>
            <w:r w:rsidR="32ADC4DF">
              <w:rPr/>
              <w:t xml:space="preserve"> using Microsoft Azure to run load balance test.</w:t>
            </w:r>
          </w:p>
          <w:p w:rsidR="00A03111" w:rsidP="00A03111" w:rsidRDefault="00A03111" w14:paraId="2EBEE128" w14:noSpellErr="1" w14:textId="1ED206D1">
            <w:pPr>
              <w:pStyle w:val="ListParagraph"/>
              <w:numPr>
                <w:ilvl w:val="0"/>
                <w:numId w:val="3"/>
              </w:numPr>
              <w:rPr/>
            </w:pPr>
            <w:r w:rsidR="32ADC4DF">
              <w:rPr/>
              <w:t>ASP.NET</w:t>
            </w:r>
            <w:r w:rsidR="32ADC4DF">
              <w:rPr/>
              <w:t xml:space="preserve"> – </w:t>
            </w:r>
            <w:r w:rsidR="32ADC4DF">
              <w:rPr/>
              <w:t>6 months</w:t>
            </w:r>
            <w:r w:rsidR="32ADC4DF">
              <w:rPr/>
              <w:t xml:space="preserve"> experience and knowledge on designing using Microsoft platform</w:t>
            </w:r>
            <w:r w:rsidR="32ADC4DF">
              <w:rPr/>
              <w:t xml:space="preserve"> (Visual Studio)</w:t>
            </w:r>
            <w:r w:rsidR="32ADC4DF">
              <w:rPr/>
              <w:t xml:space="preserve">. </w:t>
            </w:r>
          </w:p>
          <w:p w:rsidR="00A03111" w:rsidP="00A03111" w:rsidRDefault="00A03111" w14:paraId="390E1111" w14:textId="77777777">
            <w:r>
              <w:t>Project/Timeline Management:</w:t>
            </w:r>
          </w:p>
          <w:p w:rsidR="00A03111" w:rsidP="00A03111" w:rsidRDefault="00A03111" w14:paraId="6BB1981C" w14:noSpellErr="1" w14:textId="7F60B50E">
            <w:pPr>
              <w:pStyle w:val="ListParagraph"/>
              <w:numPr>
                <w:ilvl w:val="0"/>
                <w:numId w:val="3"/>
              </w:numPr>
              <w:rPr/>
            </w:pPr>
            <w:r w:rsidR="32ADC4DF">
              <w:rPr/>
              <w:t>JIRA</w:t>
            </w:r>
            <w:r w:rsidR="32ADC4DF">
              <w:rPr/>
              <w:t xml:space="preserve"> – </w:t>
            </w:r>
            <w:r w:rsidR="32ADC4DF">
              <w:rPr/>
              <w:t>4 months</w:t>
            </w:r>
            <w:r w:rsidR="32ADC4DF">
              <w:rPr/>
              <w:t xml:space="preserve"> </w:t>
            </w:r>
            <w:r w:rsidR="32ADC4DF">
              <w:rPr/>
              <w:t xml:space="preserve">of experience and knowledge on </w:t>
            </w:r>
            <w:r w:rsidR="32ADC4DF">
              <w:rPr/>
              <w:t>creating task, story points and sprint reports.</w:t>
            </w:r>
            <w:r w:rsidR="32ADC4DF">
              <w:rPr/>
              <w:t xml:space="preserve"> </w:t>
            </w:r>
          </w:p>
          <w:p w:rsidR="002101D9" w:rsidP="002101D9" w:rsidRDefault="002101D9" w14:paraId="47212096" w14:noSpellErr="1" w14:textId="69664D5C">
            <w:r w:rsidR="37D5B08A">
              <w:rPr/>
              <w:t>Version control</w:t>
            </w:r>
            <w:r w:rsidR="37D5B08A">
              <w:rPr/>
              <w:t>:</w:t>
            </w:r>
          </w:p>
          <w:p w:rsidR="002101D9" w:rsidP="002101D9" w:rsidRDefault="002101D9" w14:paraId="1349CED1" w14:noSpellErr="1" w14:textId="688C51B1">
            <w:pPr>
              <w:pStyle w:val="ListParagraph"/>
              <w:numPr>
                <w:ilvl w:val="0"/>
                <w:numId w:val="3"/>
              </w:numPr>
              <w:rPr/>
            </w:pPr>
            <w:r w:rsidR="30B4D690">
              <w:rPr/>
              <w:t>GITHUB – 1 over years’ experience and knowledge on managing project files which involved create respiratory, pull</w:t>
            </w:r>
            <w:r w:rsidR="30B4D690">
              <w:rPr/>
              <w:t>,</w:t>
            </w:r>
            <w:r w:rsidR="30B4D690">
              <w:rPr/>
              <w:t xml:space="preserve"> push</w:t>
            </w:r>
            <w:r w:rsidR="30B4D690">
              <w:rPr/>
              <w:t xml:space="preserve"> and solving file </w:t>
            </w:r>
            <w:r w:rsidR="30B4D690">
              <w:rPr/>
              <w:t>conflicts</w:t>
            </w:r>
            <w:r w:rsidR="30B4D690">
              <w:rPr/>
              <w:t>.</w:t>
            </w:r>
          </w:p>
          <w:p w:rsidR="002101D9" w:rsidP="002101D9" w:rsidRDefault="002101D9" w14:paraId="7CA93802" w14:textId="06EFB33F">
            <w:r>
              <w:t>Mobile Development:</w:t>
            </w:r>
          </w:p>
          <w:p w:rsidRPr="00F3736C" w:rsidR="0046619D" w:rsidP="0701755B" w:rsidRDefault="0046619D" w14:paraId="79DB2B1C" w14:noSpellErr="1" w14:textId="2D246A20">
            <w:pPr>
              <w:pStyle w:val="ListParagraph"/>
              <w:numPr>
                <w:ilvl w:val="0"/>
                <w:numId w:val="3"/>
              </w:numPr>
              <w:rPr/>
            </w:pPr>
            <w:r w:rsidR="32ADC4DF">
              <w:rPr/>
              <w:t xml:space="preserve">Xamarin Form – </w:t>
            </w:r>
            <w:r w:rsidR="32ADC4DF">
              <w:rPr/>
              <w:t>6 months</w:t>
            </w:r>
            <w:r w:rsidR="32ADC4DF">
              <w:rPr/>
              <w:t xml:space="preserve"> experience and knowledge on creating mobile application under Microsoft platform (Visual Studio).</w:t>
            </w:r>
          </w:p>
        </w:tc>
      </w:tr>
      <w:tr w:rsidR="00927723" w:rsidTr="4D0AEFEF" w14:paraId="131F36E1" w14:textId="77777777">
        <w:tc>
          <w:tcPr>
            <w:tcW w:w="2160" w:type="dxa"/>
            <w:tcMar/>
          </w:tcPr>
          <w:p w:rsidR="00927723" w:rsidP="002E005D" w:rsidRDefault="00927723" w14:paraId="42044CD6" w14:noSpellErr="1" w14:textId="53B83EA1">
            <w:pPr>
              <w:pStyle w:val="Heading1"/>
            </w:pPr>
            <w:r w:rsidR="0701755B">
              <w:rPr/>
              <w:t>Voluntary and community experience</w:t>
            </w:r>
          </w:p>
        </w:tc>
        <w:tc>
          <w:tcPr>
            <w:tcW w:w="7560" w:type="dxa"/>
            <w:tcMar/>
          </w:tcPr>
          <w:p w:rsidR="00C01B40" w:rsidP="0701755B" w:rsidRDefault="00C01B40" w14:noSpellErr="1" w14:paraId="6CFA3622" w14:textId="624A6730">
            <w:pPr>
              <w:pStyle w:val="Heading2"/>
              <w:rPr>
                <w:rStyle w:val="Strong"/>
              </w:rPr>
            </w:pPr>
            <w:r w:rsidRPr="0701755B" w:rsidR="0701755B">
              <w:rPr>
                <w:rStyle w:val="Strong"/>
              </w:rPr>
              <w:t xml:space="preserve">CCm </w:t>
            </w:r>
            <w:r w:rsidRPr="0701755B" w:rsidR="0701755B">
              <w:rPr>
                <w:rStyle w:val="Strong"/>
              </w:rPr>
              <w:t xml:space="preserve">Event </w:t>
            </w:r>
            <w:r w:rsidRPr="0701755B" w:rsidR="0701755B">
              <w:rPr>
                <w:rStyle w:val="Strong"/>
              </w:rPr>
              <w:t>Coordinator</w:t>
            </w:r>
          </w:p>
          <w:p w:rsidR="00C01B40" w:rsidP="008C0B3B" w:rsidRDefault="00C01B40" w14:noSpellErr="1" w14:paraId="261FF262" w14:textId="06596B72">
            <w:r w:rsidR="0701755B">
              <w:rPr/>
              <w:t>Campus Christian Movement Student Club - Brisbane (July 2016 – August 2017).</w:t>
            </w:r>
          </w:p>
          <w:p w:rsidR="00C01B40" w:rsidP="0701755B" w:rsidRDefault="00C01B40" w14:paraId="3313A149" w14:noSpellErr="1" w14:textId="7840C3BA">
            <w:pPr>
              <w:pStyle w:val="Normal"/>
            </w:pPr>
          </w:p>
        </w:tc>
      </w:tr>
      <w:tr w:rsidR="4D0AEFEF" w:rsidTr="4D0AEFEF" w14:paraId="543F33FB">
        <w:tc>
          <w:tcPr>
            <w:tcW w:w="2160" w:type="dxa"/>
            <w:tcMar/>
          </w:tcPr>
          <w:p w:rsidR="4D0AEFEF" w:rsidP="4D0AEFEF" w:rsidRDefault="4D0AEFEF" w14:noSpellErr="1" w14:paraId="5EC95E08" w14:textId="08DBE831">
            <w:pPr>
              <w:pStyle w:val="Heading1"/>
            </w:pPr>
            <w:r w:rsidR="4D0AEFEF">
              <w:rPr/>
              <w:t>Referees</w:t>
            </w:r>
          </w:p>
        </w:tc>
        <w:tc>
          <w:tcPr>
            <w:tcW w:w="7560" w:type="dxa"/>
            <w:tcMar/>
          </w:tcPr>
          <w:p w:rsidR="4D0AEFEF" w:rsidP="4D0AEFEF" w:rsidRDefault="4D0AEFEF" w14:noSpellErr="1" w14:paraId="6712F453" w14:textId="7EB85631">
            <w:pPr>
              <w:pStyle w:val="Heading2"/>
              <w:rPr>
                <w:rStyle w:val="Strong"/>
              </w:rPr>
            </w:pPr>
            <w:r w:rsidRPr="4D0AEFEF" w:rsidR="4D0AEFEF">
              <w:rPr>
                <w:rStyle w:val="Strong"/>
              </w:rPr>
              <w:t>Review upon request</w:t>
            </w:r>
          </w:p>
        </w:tc>
      </w:tr>
    </w:tbl>
    <w:p w:rsidR="002E005D" w:rsidRDefault="002E005D" w14:paraId="2F89028C" w14:textId="77777777"/>
    <w:sectPr w:rsidR="002E005D">
      <w:footerReference w:type="default" r:id="rId9"/>
      <w:pgSz w:w="12240" w:h="15840" w:orient="portrait"/>
      <w:pgMar w:top="1512" w:right="1584" w:bottom="432" w:left="936" w:header="720" w:footer="720" w:gutter="0"/>
      <w:cols w:space="720"/>
      <w:titlePg/>
      <w:docGrid w:linePitch="360"/>
      <w:headerReference w:type="default" r:id="R08cef51af9a04c71"/>
      <w:headerReference w:type="first" r:id="R72d43a68953f4937"/>
      <w:footerReference w:type="first" r:id="R9dd87db12af34d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16A" w:rsidP="00927723" w:rsidRDefault="0028216A" w14:paraId="473784EC" w14:textId="77777777">
      <w:pPr>
        <w:spacing w:after="0" w:line="240" w:lineRule="auto"/>
      </w:pPr>
      <w:r>
        <w:separator/>
      </w:r>
    </w:p>
  </w:endnote>
  <w:endnote w:type="continuationSeparator" w:id="0">
    <w:p w:rsidR="0028216A" w:rsidP="00927723" w:rsidRDefault="0028216A" w14:paraId="087965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32C" w:rsidRDefault="007E232C" w14:paraId="137A1602" w14:textId="57691BD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F4A22">
      <w:rPr>
        <w:noProof/>
      </w:rP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75AAC8D2" w:rsidTr="75AAC8D2" w14:paraId="295FFA91">
      <w:tc>
        <w:tcPr>
          <w:tcW w:w="3240" w:type="dxa"/>
          <w:tcMar/>
        </w:tcPr>
        <w:p w:rsidR="75AAC8D2" w:rsidP="75AAC8D2" w:rsidRDefault="75AAC8D2" w14:paraId="7E60C267" w14:textId="0C10B492">
          <w:pPr>
            <w:pStyle w:val="Header"/>
            <w:bidi w:val="0"/>
            <w:ind w:left="-115"/>
            <w:jc w:val="left"/>
          </w:pPr>
        </w:p>
      </w:tc>
      <w:tc>
        <w:tcPr>
          <w:tcW w:w="3240" w:type="dxa"/>
          <w:tcMar/>
        </w:tcPr>
        <w:p w:rsidR="75AAC8D2" w:rsidP="75AAC8D2" w:rsidRDefault="75AAC8D2" w14:paraId="6D2E9CE7" w14:textId="2C454422">
          <w:pPr>
            <w:pStyle w:val="Header"/>
            <w:bidi w:val="0"/>
            <w:jc w:val="center"/>
          </w:pPr>
        </w:p>
      </w:tc>
      <w:tc>
        <w:tcPr>
          <w:tcW w:w="3240" w:type="dxa"/>
          <w:tcMar/>
        </w:tcPr>
        <w:p w:rsidR="75AAC8D2" w:rsidP="75AAC8D2" w:rsidRDefault="75AAC8D2" w14:paraId="2A26F40B" w14:textId="03D35C7A">
          <w:pPr>
            <w:pStyle w:val="Header"/>
            <w:bidi w:val="0"/>
            <w:ind w:right="-115"/>
            <w:jc w:val="right"/>
          </w:pPr>
        </w:p>
      </w:tc>
    </w:tr>
  </w:tbl>
  <w:p w:rsidR="75AAC8D2" w:rsidP="75AAC8D2" w:rsidRDefault="75AAC8D2" w14:paraId="3F92AA03" w14:textId="490E7D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16A" w:rsidP="00927723" w:rsidRDefault="0028216A" w14:paraId="22770B95" w14:textId="77777777">
      <w:pPr>
        <w:spacing w:after="0" w:line="240" w:lineRule="auto"/>
      </w:pPr>
      <w:r>
        <w:separator/>
      </w:r>
    </w:p>
  </w:footnote>
  <w:footnote w:type="continuationSeparator" w:id="0">
    <w:p w:rsidR="0028216A" w:rsidP="00927723" w:rsidRDefault="0028216A" w14:paraId="55F086C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75AAC8D2" w:rsidTr="75AAC8D2" w14:paraId="2C3CD353">
      <w:tc>
        <w:tcPr>
          <w:tcW w:w="3240" w:type="dxa"/>
          <w:tcMar/>
        </w:tcPr>
        <w:p w:rsidR="75AAC8D2" w:rsidP="75AAC8D2" w:rsidRDefault="75AAC8D2" w14:paraId="34AFB2AA" w14:textId="423EA971">
          <w:pPr>
            <w:pStyle w:val="Header"/>
            <w:bidi w:val="0"/>
            <w:ind w:left="-115"/>
            <w:jc w:val="left"/>
          </w:pPr>
        </w:p>
      </w:tc>
      <w:tc>
        <w:tcPr>
          <w:tcW w:w="3240" w:type="dxa"/>
          <w:tcMar/>
        </w:tcPr>
        <w:p w:rsidR="75AAC8D2" w:rsidP="75AAC8D2" w:rsidRDefault="75AAC8D2" w14:paraId="7D5FB50F" w14:textId="39BE59C3">
          <w:pPr>
            <w:pStyle w:val="Header"/>
            <w:bidi w:val="0"/>
            <w:jc w:val="center"/>
          </w:pPr>
        </w:p>
      </w:tc>
      <w:tc>
        <w:tcPr>
          <w:tcW w:w="3240" w:type="dxa"/>
          <w:tcMar/>
        </w:tcPr>
        <w:p w:rsidR="75AAC8D2" w:rsidP="75AAC8D2" w:rsidRDefault="75AAC8D2" w14:paraId="2580ED8C" w14:textId="1AFE14C6">
          <w:pPr>
            <w:pStyle w:val="Header"/>
            <w:bidi w:val="0"/>
            <w:ind w:right="-115"/>
            <w:jc w:val="right"/>
          </w:pPr>
        </w:p>
      </w:tc>
    </w:tr>
  </w:tbl>
  <w:p w:rsidR="75AAC8D2" w:rsidP="75AAC8D2" w:rsidRDefault="75AAC8D2" w14:paraId="1C778277" w14:textId="28F6E2D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75AAC8D2" w:rsidTr="75AAC8D2" w14:paraId="69BA198D">
      <w:tc>
        <w:tcPr>
          <w:tcW w:w="3240" w:type="dxa"/>
          <w:tcMar/>
        </w:tcPr>
        <w:p w:rsidR="75AAC8D2" w:rsidP="75AAC8D2" w:rsidRDefault="75AAC8D2" w14:paraId="5D88E0A1" w14:textId="27D48399">
          <w:pPr>
            <w:pStyle w:val="Header"/>
            <w:bidi w:val="0"/>
            <w:ind w:left="-115"/>
            <w:jc w:val="left"/>
          </w:pPr>
        </w:p>
      </w:tc>
      <w:tc>
        <w:tcPr>
          <w:tcW w:w="3240" w:type="dxa"/>
          <w:tcMar/>
        </w:tcPr>
        <w:p w:rsidR="75AAC8D2" w:rsidP="75AAC8D2" w:rsidRDefault="75AAC8D2" w14:paraId="5013B7BA" w14:textId="6E4C382F">
          <w:pPr>
            <w:pStyle w:val="Header"/>
            <w:bidi w:val="0"/>
            <w:jc w:val="center"/>
          </w:pPr>
        </w:p>
      </w:tc>
      <w:tc>
        <w:tcPr>
          <w:tcW w:w="3240" w:type="dxa"/>
          <w:tcMar/>
        </w:tcPr>
        <w:p w:rsidR="75AAC8D2" w:rsidP="75AAC8D2" w:rsidRDefault="75AAC8D2" w14:paraId="01128DEC" w14:textId="01318532">
          <w:pPr>
            <w:pStyle w:val="Header"/>
            <w:bidi w:val="0"/>
            <w:ind w:right="-115"/>
            <w:jc w:val="right"/>
          </w:pPr>
        </w:p>
      </w:tc>
    </w:tr>
  </w:tbl>
  <w:p w:rsidR="75AAC8D2" w:rsidP="75AAC8D2" w:rsidRDefault="75AAC8D2" w14:paraId="4C618895" w14:textId="6BCBB87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FA66C9"/>
    <w:multiLevelType w:val="hybridMultilevel"/>
    <w:tmpl w:val="C80C2CCA"/>
    <w:lvl w:ilvl="0" w:tplc="A6C4580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19423F"/>
    <w:multiLevelType w:val="hybridMultilevel"/>
    <w:tmpl w:val="A882F8CE"/>
    <w:lvl w:ilvl="0" w:tplc="5258688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2F7A87"/>
    <w:multiLevelType w:val="hybridMultilevel"/>
    <w:tmpl w:val="E224F97C"/>
    <w:lvl w:ilvl="0" w:tplc="A9C6B42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510C90"/>
    <w:multiLevelType w:val="hybridMultilevel"/>
    <w:tmpl w:val="13E48EEA"/>
    <w:lvl w:ilvl="0" w:tplc="62F27A7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B72553"/>
    <w:multiLevelType w:val="hybridMultilevel"/>
    <w:tmpl w:val="EE98BBD4"/>
    <w:lvl w:ilvl="0" w:tplc="7F92A10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D3394C"/>
    <w:multiLevelType w:val="hybridMultilevel"/>
    <w:tmpl w:val="237E20B8"/>
    <w:lvl w:ilvl="0" w:tplc="37A8A792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79E6CEB"/>
    <w:multiLevelType w:val="hybridMultilevel"/>
    <w:tmpl w:val="C37C01C2"/>
    <w:lvl w:ilvl="0" w:tplc="0388F2F2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CA3F80"/>
    <w:multiLevelType w:val="hybridMultilevel"/>
    <w:tmpl w:val="7B5E65E6"/>
    <w:lvl w:ilvl="0" w:tplc="5D2E26D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F23766"/>
    <w:multiLevelType w:val="hybridMultilevel"/>
    <w:tmpl w:val="B706F36A"/>
    <w:lvl w:ilvl="0" w:tplc="B492D28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44"/>
    <w:rsid w:val="000102A5"/>
    <w:rsid w:val="0001277F"/>
    <w:rsid w:val="00031BE0"/>
    <w:rsid w:val="000A05A2"/>
    <w:rsid w:val="000A1382"/>
    <w:rsid w:val="000C029E"/>
    <w:rsid w:val="000C0464"/>
    <w:rsid w:val="000C3AC8"/>
    <w:rsid w:val="00127165"/>
    <w:rsid w:val="00164C7A"/>
    <w:rsid w:val="00173434"/>
    <w:rsid w:val="001A15A2"/>
    <w:rsid w:val="001C313C"/>
    <w:rsid w:val="001F4A22"/>
    <w:rsid w:val="002101D9"/>
    <w:rsid w:val="00233D1D"/>
    <w:rsid w:val="002401FE"/>
    <w:rsid w:val="00250383"/>
    <w:rsid w:val="0028216A"/>
    <w:rsid w:val="00293B83"/>
    <w:rsid w:val="00293D52"/>
    <w:rsid w:val="002A0578"/>
    <w:rsid w:val="002B177E"/>
    <w:rsid w:val="002C11B5"/>
    <w:rsid w:val="002C2EAA"/>
    <w:rsid w:val="002C3D5D"/>
    <w:rsid w:val="002D02AF"/>
    <w:rsid w:val="002D6974"/>
    <w:rsid w:val="002E005D"/>
    <w:rsid w:val="002F243F"/>
    <w:rsid w:val="002F51AC"/>
    <w:rsid w:val="00307ABD"/>
    <w:rsid w:val="003231D6"/>
    <w:rsid w:val="00334153"/>
    <w:rsid w:val="00345A65"/>
    <w:rsid w:val="003953E2"/>
    <w:rsid w:val="00395898"/>
    <w:rsid w:val="003A0B2B"/>
    <w:rsid w:val="003B4E08"/>
    <w:rsid w:val="003F3436"/>
    <w:rsid w:val="00407A98"/>
    <w:rsid w:val="00437DCA"/>
    <w:rsid w:val="0046619D"/>
    <w:rsid w:val="00477950"/>
    <w:rsid w:val="00481808"/>
    <w:rsid w:val="00487A63"/>
    <w:rsid w:val="00497265"/>
    <w:rsid w:val="004A22E4"/>
    <w:rsid w:val="004C1585"/>
    <w:rsid w:val="004C4568"/>
    <w:rsid w:val="004E6EF5"/>
    <w:rsid w:val="005232D8"/>
    <w:rsid w:val="00535DEA"/>
    <w:rsid w:val="00555606"/>
    <w:rsid w:val="00561426"/>
    <w:rsid w:val="00562640"/>
    <w:rsid w:val="005675A6"/>
    <w:rsid w:val="00577720"/>
    <w:rsid w:val="00585454"/>
    <w:rsid w:val="005A5CE6"/>
    <w:rsid w:val="005C523D"/>
    <w:rsid w:val="005D34F9"/>
    <w:rsid w:val="00604127"/>
    <w:rsid w:val="006043C0"/>
    <w:rsid w:val="00605B4F"/>
    <w:rsid w:val="00640593"/>
    <w:rsid w:val="0066672E"/>
    <w:rsid w:val="006A3CE7"/>
    <w:rsid w:val="006C41F9"/>
    <w:rsid w:val="006D5015"/>
    <w:rsid w:val="006F7893"/>
    <w:rsid w:val="00704772"/>
    <w:rsid w:val="00725D09"/>
    <w:rsid w:val="00727FCC"/>
    <w:rsid w:val="00737CB6"/>
    <w:rsid w:val="007648A8"/>
    <w:rsid w:val="007B1669"/>
    <w:rsid w:val="007C17DF"/>
    <w:rsid w:val="007C59C8"/>
    <w:rsid w:val="007E232C"/>
    <w:rsid w:val="007E5A56"/>
    <w:rsid w:val="0080227A"/>
    <w:rsid w:val="00804E02"/>
    <w:rsid w:val="00830AAA"/>
    <w:rsid w:val="008502C1"/>
    <w:rsid w:val="008A0EC1"/>
    <w:rsid w:val="008C0B3B"/>
    <w:rsid w:val="008E4084"/>
    <w:rsid w:val="00927723"/>
    <w:rsid w:val="00935033"/>
    <w:rsid w:val="00956B8B"/>
    <w:rsid w:val="00970071"/>
    <w:rsid w:val="009877E2"/>
    <w:rsid w:val="009B4301"/>
    <w:rsid w:val="009C2939"/>
    <w:rsid w:val="009C4332"/>
    <w:rsid w:val="009D717C"/>
    <w:rsid w:val="009E03C0"/>
    <w:rsid w:val="00A03111"/>
    <w:rsid w:val="00A53596"/>
    <w:rsid w:val="00A62EEB"/>
    <w:rsid w:val="00A65719"/>
    <w:rsid w:val="00AA4325"/>
    <w:rsid w:val="00AE04FE"/>
    <w:rsid w:val="00AF62CB"/>
    <w:rsid w:val="00B006BF"/>
    <w:rsid w:val="00B04438"/>
    <w:rsid w:val="00B12997"/>
    <w:rsid w:val="00B17081"/>
    <w:rsid w:val="00B17EF8"/>
    <w:rsid w:val="00B50C46"/>
    <w:rsid w:val="00B57612"/>
    <w:rsid w:val="00BD2A61"/>
    <w:rsid w:val="00BD2E83"/>
    <w:rsid w:val="00BD58BA"/>
    <w:rsid w:val="00BE1344"/>
    <w:rsid w:val="00BE75F5"/>
    <w:rsid w:val="00BF75AE"/>
    <w:rsid w:val="00C01B40"/>
    <w:rsid w:val="00C15254"/>
    <w:rsid w:val="00C1584B"/>
    <w:rsid w:val="00C209C5"/>
    <w:rsid w:val="00C23E8D"/>
    <w:rsid w:val="00C31A1B"/>
    <w:rsid w:val="00C374A5"/>
    <w:rsid w:val="00C3778E"/>
    <w:rsid w:val="00C5513F"/>
    <w:rsid w:val="00C83A0F"/>
    <w:rsid w:val="00CB5A76"/>
    <w:rsid w:val="00CD7F99"/>
    <w:rsid w:val="00D03331"/>
    <w:rsid w:val="00D36BED"/>
    <w:rsid w:val="00D45C7F"/>
    <w:rsid w:val="00D7264D"/>
    <w:rsid w:val="00D83E02"/>
    <w:rsid w:val="00D924F8"/>
    <w:rsid w:val="00DA4D5C"/>
    <w:rsid w:val="00DD395F"/>
    <w:rsid w:val="00DE1DA9"/>
    <w:rsid w:val="00DE4CC1"/>
    <w:rsid w:val="00E21548"/>
    <w:rsid w:val="00E32782"/>
    <w:rsid w:val="00E50D7A"/>
    <w:rsid w:val="00E55426"/>
    <w:rsid w:val="00E577D4"/>
    <w:rsid w:val="00E6691D"/>
    <w:rsid w:val="00E75650"/>
    <w:rsid w:val="00EC5467"/>
    <w:rsid w:val="00EE3776"/>
    <w:rsid w:val="00F03AB0"/>
    <w:rsid w:val="00F05C46"/>
    <w:rsid w:val="00F132C7"/>
    <w:rsid w:val="00F31C06"/>
    <w:rsid w:val="00F3736C"/>
    <w:rsid w:val="00F43067"/>
    <w:rsid w:val="00F43658"/>
    <w:rsid w:val="00F86091"/>
    <w:rsid w:val="00F86DBA"/>
    <w:rsid w:val="00F942B6"/>
    <w:rsid w:val="00FA57D1"/>
    <w:rsid w:val="00FE73EA"/>
    <w:rsid w:val="0701755B"/>
    <w:rsid w:val="0EF61D23"/>
    <w:rsid w:val="30B4D690"/>
    <w:rsid w:val="32ADC4DF"/>
    <w:rsid w:val="37D5B08A"/>
    <w:rsid w:val="4D0AEFEF"/>
    <w:rsid w:val="75AA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49AD"/>
  <w15:docId w15:val="{54C117A2-D533-4CA4-ADF5-A561BCFA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color="5B9BD5" w:themeColor="accent1" w:sz="8" w:space="4"/>
      </w:pBdr>
      <w:spacing w:after="0" w:line="240" w:lineRule="auto"/>
      <w:jc w:val="right"/>
      <w:outlineLvl w:val="0"/>
    </w:pPr>
    <w:rPr>
      <w:b/>
      <w:bCs/>
      <w:caps/>
      <w:color w:val="2E74B5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E74B5" w:themeColor="accent1" w:themeShade="BF"/>
      <w:kern w:val="20"/>
      <w:lang w:eastAsia="ja-JP"/>
    </w:rPr>
  </w:style>
  <w:style w:type="character" w:styleId="Heading2Char" w:customStyle="1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E74B5" w:themeColor="accent1" w:themeShade="BF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E74B5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2E74B5" w:themeColor="accent1" w:themeShade="BF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927723"/>
    <w:rPr>
      <w:rFonts w:asciiTheme="majorHAnsi" w:hAnsiTheme="majorHAnsi" w:eastAsiaTheme="majorEastAsia" w:cstheme="majorBidi"/>
      <w:caps/>
      <w:color w:val="2E74B5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67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5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E005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373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3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6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436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65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36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3658"/>
    <w:rPr>
      <w:rFonts w:ascii="Tahoma" w:hAnsi="Tahoma" w:cs="Tahoma"/>
      <w:sz w:val="16"/>
      <w:szCs w:val="16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A6571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72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/word/header.xml" Id="R08cef51af9a04c71" /><Relationship Type="http://schemas.openxmlformats.org/officeDocument/2006/relationships/header" Target="/word/header2.xml" Id="R72d43a68953f4937" /><Relationship Type="http://schemas.openxmlformats.org/officeDocument/2006/relationships/footer" Target="/word/footer2.xml" Id="R9dd87db12af34de0" /><Relationship Type="http://schemas.openxmlformats.org/officeDocument/2006/relationships/hyperlink" Target="mailto:|&#160;&#160;Patrickleongcp@gmail.com&#160;&#160;|&#160;&#160;0466584245" TargetMode="External" Id="R3fe01e68e08c4202" /><Relationship Type="http://schemas.openxmlformats.org/officeDocument/2006/relationships/hyperlink" Target="https://github.com/leongcp93" TargetMode="External" Id="R5cdfd06ea6bd42e6" /><Relationship Type="http://schemas.openxmlformats.org/officeDocument/2006/relationships/hyperlink" Target="https://github.com/leongcp93/trasnportMinistry/tree/newTransportMinistry" TargetMode="External" Id="R9815ded30ba74df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8036A-ECC1-440B-9E6E-38A0EE1CE6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Basic resume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ping ping</lastModifiedBy>
  <revision>16</revision>
  <dcterms:created xsi:type="dcterms:W3CDTF">2018-02-21T03:54:00.0000000Z</dcterms:created>
  <dcterms:modified xsi:type="dcterms:W3CDTF">2018-09-19T07:03:06.9003787Z</dcterms:modified>
</coreProperties>
</file>